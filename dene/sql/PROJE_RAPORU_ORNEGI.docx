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1497" w14:textId="290BB801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737A272" w14:textId="35E86894" w:rsidR="00C6554A" w:rsidRPr="00EA265F" w:rsidRDefault="00696C44" w:rsidP="00C6554A">
      <w:pPr>
        <w:pStyle w:val="Title"/>
        <w:rPr>
          <w:sz w:val="56"/>
          <w:szCs w:val="20"/>
        </w:rPr>
      </w:pPr>
      <w:r>
        <w:rPr>
          <w:sz w:val="56"/>
          <w:szCs w:val="20"/>
        </w:rPr>
        <w:t>NESNE TABANLI PROGRAMLAMA</w:t>
      </w:r>
      <w:r w:rsidR="00BF1FCC" w:rsidRPr="00EA265F">
        <w:rPr>
          <w:sz w:val="56"/>
          <w:szCs w:val="20"/>
        </w:rPr>
        <w:t xml:space="preserve"> – II </w:t>
      </w:r>
    </w:p>
    <w:p w14:paraId="5C5FD517" w14:textId="59674027" w:rsidR="00C6554A" w:rsidRPr="00D5413C" w:rsidRDefault="00EA265F" w:rsidP="00C6554A">
      <w:pPr>
        <w:pStyle w:val="Subtitle"/>
      </w:pPr>
      <w:r>
        <w:t>proje konu başlığı</w:t>
      </w:r>
    </w:p>
    <w:p w14:paraId="4F92B3C8" w14:textId="77777777" w:rsidR="00F12EEA" w:rsidRDefault="00BF1FCC" w:rsidP="00C6554A">
      <w:pPr>
        <w:pStyle w:val="ContactInfo"/>
      </w:pPr>
      <w:proofErr w:type="spellStart"/>
      <w:r>
        <w:t>Öğrenci</w:t>
      </w:r>
      <w:proofErr w:type="spellEnd"/>
      <w:r>
        <w:t xml:space="preserve"> Ad/</w:t>
      </w:r>
      <w:proofErr w:type="spellStart"/>
      <w:r>
        <w:t>Soyad</w:t>
      </w:r>
      <w:proofErr w:type="spellEnd"/>
      <w:r w:rsidR="00C6554A">
        <w:t xml:space="preserve"> | </w:t>
      </w:r>
      <w:proofErr w:type="spellStart"/>
      <w:r>
        <w:t>Öğrenci</w:t>
      </w:r>
      <w:proofErr w:type="spellEnd"/>
      <w:r>
        <w:t xml:space="preserve"> No</w:t>
      </w:r>
      <w:r w:rsidR="00C6554A">
        <w:t xml:space="preserve"> |</w:t>
      </w:r>
      <w:r w:rsidR="00C6554A" w:rsidRPr="00D5413C"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Tarihi</w:t>
      </w:r>
      <w:proofErr w:type="spellEnd"/>
    </w:p>
    <w:p w14:paraId="29103BBE" w14:textId="77777777" w:rsidR="00F12EEA" w:rsidRDefault="00F12EEA" w:rsidP="00C6554A">
      <w:pPr>
        <w:pStyle w:val="ContactInfo"/>
      </w:pPr>
    </w:p>
    <w:p w14:paraId="581D5ECE" w14:textId="77777777" w:rsidR="00F12EEA" w:rsidRDefault="00F12EEA" w:rsidP="00C6554A">
      <w:pPr>
        <w:pStyle w:val="ContactInfo"/>
      </w:pPr>
    </w:p>
    <w:p w14:paraId="75B970EF" w14:textId="77777777" w:rsidR="00F12EEA" w:rsidRDefault="00F12EEA" w:rsidP="00C6554A">
      <w:pPr>
        <w:pStyle w:val="ContactInfo"/>
      </w:pPr>
    </w:p>
    <w:p w14:paraId="1D196955" w14:textId="77777777" w:rsidR="00F12EEA" w:rsidRDefault="00F12EEA" w:rsidP="00C6554A">
      <w:pPr>
        <w:pStyle w:val="ContactInfo"/>
      </w:pPr>
    </w:p>
    <w:p w14:paraId="2ECF1A72" w14:textId="77777777" w:rsidR="00F12EEA" w:rsidRDefault="00F12EEA" w:rsidP="00C6554A">
      <w:pPr>
        <w:pStyle w:val="ContactInfo"/>
      </w:pPr>
    </w:p>
    <w:p w14:paraId="6F5B3908" w14:textId="77777777" w:rsidR="00F12EEA" w:rsidRDefault="00F12EEA" w:rsidP="00C6554A">
      <w:pPr>
        <w:pStyle w:val="ContactInfo"/>
      </w:pPr>
    </w:p>
    <w:p w14:paraId="54A683C9" w14:textId="77777777" w:rsidR="00F12EEA" w:rsidRDefault="00F12EEA" w:rsidP="00C6554A">
      <w:pPr>
        <w:pStyle w:val="ContactInfo"/>
      </w:pPr>
    </w:p>
    <w:p w14:paraId="005DB672" w14:textId="77777777" w:rsidR="00F12EEA" w:rsidRDefault="00F12EEA" w:rsidP="00C6554A">
      <w:pPr>
        <w:pStyle w:val="ContactInfo"/>
      </w:pPr>
    </w:p>
    <w:p w14:paraId="255A56B7" w14:textId="77777777" w:rsidR="00F12EEA" w:rsidRDefault="00F12EEA" w:rsidP="00C6554A">
      <w:pPr>
        <w:pStyle w:val="ContactInfo"/>
      </w:pPr>
    </w:p>
    <w:p w14:paraId="221FB440" w14:textId="77777777" w:rsidR="00F12EEA" w:rsidRDefault="00F12EEA" w:rsidP="00C6554A">
      <w:pPr>
        <w:pStyle w:val="ContactInfo"/>
      </w:pPr>
    </w:p>
    <w:p w14:paraId="3FCF49B3" w14:textId="77777777" w:rsidR="00F12EEA" w:rsidRDefault="00F12EEA" w:rsidP="00C6554A">
      <w:pPr>
        <w:pStyle w:val="ContactInfo"/>
      </w:pPr>
    </w:p>
    <w:p w14:paraId="75F00161" w14:textId="77777777" w:rsidR="00F12EEA" w:rsidRDefault="00F12EEA" w:rsidP="00C6554A">
      <w:pPr>
        <w:pStyle w:val="ContactInfo"/>
      </w:pPr>
    </w:p>
    <w:p w14:paraId="100D57FB" w14:textId="77777777" w:rsidR="00F12EEA" w:rsidRDefault="00F12EEA" w:rsidP="00C6554A">
      <w:pPr>
        <w:pStyle w:val="ContactInfo"/>
      </w:pPr>
    </w:p>
    <w:p w14:paraId="527A1320" w14:textId="77777777" w:rsidR="00F12EEA" w:rsidRDefault="00F12EEA" w:rsidP="00C6554A">
      <w:pPr>
        <w:pStyle w:val="ContactInfo"/>
      </w:pPr>
    </w:p>
    <w:p w14:paraId="1D6CC856" w14:textId="77777777" w:rsidR="00F12EEA" w:rsidRDefault="00F12EEA" w:rsidP="00C6554A">
      <w:pPr>
        <w:pStyle w:val="ContactInfo"/>
      </w:pPr>
    </w:p>
    <w:p w14:paraId="64A8C968" w14:textId="77777777" w:rsidR="00F12EEA" w:rsidRDefault="00F12EEA" w:rsidP="00C6554A">
      <w:pPr>
        <w:pStyle w:val="ContactInfo"/>
      </w:pPr>
    </w:p>
    <w:p w14:paraId="4BB228D8" w14:textId="77777777" w:rsidR="00F12EEA" w:rsidRDefault="00F12EEA" w:rsidP="00C6554A">
      <w:pPr>
        <w:pStyle w:val="ContactInfo"/>
      </w:pPr>
    </w:p>
    <w:p w14:paraId="7EC6ADCD" w14:textId="77777777" w:rsidR="00F12EEA" w:rsidRDefault="00F12EEA" w:rsidP="00C6554A">
      <w:pPr>
        <w:pStyle w:val="ContactInfo"/>
      </w:pPr>
    </w:p>
    <w:p w14:paraId="3F2F8CB4" w14:textId="77777777" w:rsidR="00F12EEA" w:rsidRDefault="00F12EEA" w:rsidP="00C6554A">
      <w:pPr>
        <w:pStyle w:val="ContactInfo"/>
      </w:pPr>
    </w:p>
    <w:p w14:paraId="0AAA71F7" w14:textId="77777777" w:rsidR="00F12EEA" w:rsidRDefault="00F12EEA" w:rsidP="00C6554A">
      <w:pPr>
        <w:pStyle w:val="ContactInfo"/>
      </w:pPr>
    </w:p>
    <w:p w14:paraId="625FCD7C" w14:textId="77777777" w:rsidR="00F12EEA" w:rsidRDefault="00F12EEA" w:rsidP="00C6554A">
      <w:pPr>
        <w:pStyle w:val="ContactInfo"/>
      </w:pPr>
    </w:p>
    <w:p w14:paraId="0B565771" w14:textId="77777777" w:rsidR="00F12EEA" w:rsidRDefault="00F12EEA" w:rsidP="00C6554A">
      <w:pPr>
        <w:pStyle w:val="ContactInfo"/>
      </w:pPr>
    </w:p>
    <w:p w14:paraId="68919A3D" w14:textId="77777777" w:rsidR="00F12EEA" w:rsidRDefault="00F12EEA" w:rsidP="00C6554A">
      <w:pPr>
        <w:pStyle w:val="ContactInfo"/>
      </w:pPr>
    </w:p>
    <w:p w14:paraId="390EF024" w14:textId="77777777" w:rsidR="00F12EEA" w:rsidRDefault="00F12EEA" w:rsidP="00C6554A">
      <w:pPr>
        <w:pStyle w:val="ContactInfo"/>
      </w:pPr>
    </w:p>
    <w:p w14:paraId="090BE943" w14:textId="77777777" w:rsidR="00F12EEA" w:rsidRDefault="00F12EEA" w:rsidP="00C6554A">
      <w:pPr>
        <w:pStyle w:val="ContactInfo"/>
      </w:pPr>
    </w:p>
    <w:p w14:paraId="11963E2D" w14:textId="77777777" w:rsidR="00F12EEA" w:rsidRDefault="00F12EEA" w:rsidP="00C6554A">
      <w:pPr>
        <w:pStyle w:val="ContactInfo"/>
      </w:pPr>
    </w:p>
    <w:p w14:paraId="501592F4" w14:textId="77777777" w:rsidR="00F12EEA" w:rsidRDefault="00F12EEA" w:rsidP="00C6554A">
      <w:pPr>
        <w:pStyle w:val="ContactInfo"/>
      </w:pPr>
    </w:p>
    <w:p w14:paraId="0F686EC3" w14:textId="77777777" w:rsidR="00F12EEA" w:rsidRDefault="00F12EEA" w:rsidP="00C6554A">
      <w:pPr>
        <w:pStyle w:val="ContactInfo"/>
      </w:pPr>
    </w:p>
    <w:p w14:paraId="76D7EBDD" w14:textId="77777777" w:rsidR="00F12EEA" w:rsidRDefault="00F12EEA" w:rsidP="00C6554A">
      <w:pPr>
        <w:pStyle w:val="ContactInfo"/>
      </w:pPr>
    </w:p>
    <w:p w14:paraId="5C58C466" w14:textId="77777777" w:rsidR="00F12EEA" w:rsidRDefault="00F12EEA" w:rsidP="00C6554A">
      <w:pPr>
        <w:pStyle w:val="ContactInfo"/>
      </w:pPr>
    </w:p>
    <w:p w14:paraId="6BE1526F" w14:textId="77777777" w:rsidR="00F12EEA" w:rsidRDefault="00F12EEA" w:rsidP="00C6554A">
      <w:pPr>
        <w:pStyle w:val="ContactInfo"/>
      </w:pPr>
    </w:p>
    <w:p w14:paraId="13144EDE" w14:textId="77777777" w:rsidR="00F12EEA" w:rsidRDefault="00F12EEA" w:rsidP="00C6554A">
      <w:pPr>
        <w:pStyle w:val="ContactInfo"/>
      </w:pPr>
    </w:p>
    <w:p w14:paraId="7C01666B" w14:textId="77777777" w:rsidR="00F12EEA" w:rsidRDefault="00F12EEA" w:rsidP="00C6554A">
      <w:pPr>
        <w:pStyle w:val="ContactInfo"/>
      </w:pPr>
    </w:p>
    <w:p w14:paraId="41B27896" w14:textId="77777777" w:rsidR="00F12EEA" w:rsidRDefault="00F12EEA" w:rsidP="00C6554A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13039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6D9F3" w14:textId="6C791CCD" w:rsidR="00F12EEA" w:rsidRDefault="00A90BE7">
          <w:pPr>
            <w:pStyle w:val="TOCHeading"/>
          </w:pPr>
          <w:proofErr w:type="spellStart"/>
          <w:r>
            <w:t>İçerik</w:t>
          </w:r>
          <w:proofErr w:type="spellEnd"/>
        </w:p>
        <w:p w14:paraId="331EE708" w14:textId="07D4664F" w:rsidR="008673F2" w:rsidRDefault="00F12EE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6631" w:history="1">
            <w:r w:rsidR="008673F2" w:rsidRPr="00E90792">
              <w:rPr>
                <w:rStyle w:val="Hyperlink"/>
                <w:noProof/>
              </w:rPr>
              <w:t>Proje Amacı</w:t>
            </w:r>
            <w:r w:rsidR="008673F2">
              <w:rPr>
                <w:noProof/>
                <w:webHidden/>
              </w:rPr>
              <w:tab/>
            </w:r>
            <w:r w:rsidR="008673F2">
              <w:rPr>
                <w:noProof/>
                <w:webHidden/>
              </w:rPr>
              <w:fldChar w:fldCharType="begin"/>
            </w:r>
            <w:r w:rsidR="008673F2">
              <w:rPr>
                <w:noProof/>
                <w:webHidden/>
              </w:rPr>
              <w:instrText xml:space="preserve"> PAGEREF _Toc129956631 \h </w:instrText>
            </w:r>
            <w:r w:rsidR="008673F2">
              <w:rPr>
                <w:noProof/>
                <w:webHidden/>
              </w:rPr>
            </w:r>
            <w:r w:rsidR="008673F2">
              <w:rPr>
                <w:noProof/>
                <w:webHidden/>
              </w:rPr>
              <w:fldChar w:fldCharType="separate"/>
            </w:r>
            <w:r w:rsidR="008673F2">
              <w:rPr>
                <w:noProof/>
                <w:webHidden/>
              </w:rPr>
              <w:t>2</w:t>
            </w:r>
            <w:r w:rsidR="008673F2">
              <w:rPr>
                <w:noProof/>
                <w:webHidden/>
              </w:rPr>
              <w:fldChar w:fldCharType="end"/>
            </w:r>
          </w:hyperlink>
        </w:p>
        <w:p w14:paraId="4391EBFC" w14:textId="412EDB09" w:rsidR="008673F2" w:rsidRDefault="008673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2" w:history="1">
            <w:r w:rsidRPr="00E90792">
              <w:rPr>
                <w:rStyle w:val="Hyperlink"/>
                <w:noProof/>
              </w:rPr>
              <w:t>Veri Tabanı Tasarımı (Örnek)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F75D" w14:textId="54F70713" w:rsidR="008673F2" w:rsidRDefault="008673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3" w:history="1">
            <w:r w:rsidRPr="00E90792">
              <w:rPr>
                <w:rStyle w:val="Hyperlink"/>
                <w:noProof/>
              </w:rPr>
              <w:t>Web Sayfaları Arayüz Görüntüleri ve Kaynak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9C4E" w14:textId="56D4457A" w:rsidR="008673F2" w:rsidRDefault="008673F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4" w:history="1">
            <w:r w:rsidRPr="00E90792">
              <w:rPr>
                <w:rStyle w:val="Hyperlink"/>
                <w:noProof/>
              </w:rPr>
              <w:t>sayfa-1 ekran görüntüsü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16EF" w14:textId="169F0526" w:rsidR="008673F2" w:rsidRDefault="008673F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5" w:history="1">
            <w:r w:rsidRPr="00E90792">
              <w:rPr>
                <w:rStyle w:val="Hyperlink"/>
                <w:noProof/>
              </w:rPr>
              <w:t>Sayfa-1 Kaynak Kodları: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3F3" w14:textId="1CC390F0" w:rsidR="008673F2" w:rsidRDefault="008673F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6" w:history="1">
            <w:r w:rsidRPr="00E90792">
              <w:rPr>
                <w:rStyle w:val="Hyperlink"/>
                <w:noProof/>
              </w:rPr>
              <w:t>sayfa-2 ekran görüntüsü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D2CE" w14:textId="31DB39D2" w:rsidR="008673F2" w:rsidRDefault="008673F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7" w:history="1">
            <w:r w:rsidRPr="00E90792">
              <w:rPr>
                <w:rStyle w:val="Hyperlink"/>
                <w:noProof/>
              </w:rPr>
              <w:t>Sayfa-2 Kaynak Kodları: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CDEE" w14:textId="21C512A3" w:rsidR="008673F2" w:rsidRDefault="008673F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8" w:history="1">
            <w:r w:rsidRPr="00E90792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D390" w14:textId="62D57FB9" w:rsidR="008673F2" w:rsidRDefault="008673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956639" w:history="1">
            <w:r w:rsidRPr="00E90792">
              <w:rPr>
                <w:rStyle w:val="Hyperlink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0A6F" w14:textId="6B1B2CAD" w:rsidR="00F12EEA" w:rsidRDefault="00F12EEA">
          <w:r>
            <w:rPr>
              <w:b/>
              <w:bCs/>
              <w:noProof/>
            </w:rPr>
            <w:fldChar w:fldCharType="end"/>
          </w:r>
        </w:p>
      </w:sdtContent>
    </w:sdt>
    <w:p w14:paraId="637EBFDA" w14:textId="3F671F0B" w:rsidR="00C6554A" w:rsidRDefault="00C6554A" w:rsidP="00C6554A">
      <w:pPr>
        <w:pStyle w:val="ContactInfo"/>
      </w:pPr>
      <w:r>
        <w:br w:type="page"/>
      </w:r>
    </w:p>
    <w:p w14:paraId="3CA116F5" w14:textId="0A095CA6" w:rsidR="00BF1FCC" w:rsidRPr="00BF1FCC" w:rsidRDefault="00BF1FCC" w:rsidP="00BF1FCC">
      <w:pPr>
        <w:pStyle w:val="Heading1"/>
      </w:pPr>
      <w:bookmarkStart w:id="5" w:name="_Toc129956631"/>
      <w:proofErr w:type="spellStart"/>
      <w:r>
        <w:lastRenderedPageBreak/>
        <w:t>Proje</w:t>
      </w:r>
      <w:proofErr w:type="spellEnd"/>
      <w:r>
        <w:t xml:space="preserve"> </w:t>
      </w:r>
      <w:proofErr w:type="spellStart"/>
      <w:r>
        <w:t>Amacı</w:t>
      </w:r>
      <w:bookmarkEnd w:id="5"/>
      <w:proofErr w:type="spellEnd"/>
      <w:r w:rsidR="00A05FC1">
        <w:t xml:space="preserve"> </w:t>
      </w:r>
      <w:r w:rsidR="008673F2">
        <w:t xml:space="preserve">&amp; </w:t>
      </w:r>
      <w:proofErr w:type="spellStart"/>
      <w:r w:rsidR="008673F2">
        <w:t>özeti</w:t>
      </w:r>
      <w:proofErr w:type="spellEnd"/>
    </w:p>
    <w:p w14:paraId="5E6B1581" w14:textId="5780E119" w:rsidR="00A05FC1" w:rsidRDefault="00A05FC1" w:rsidP="00A05FC1">
      <w:pPr>
        <w:jc w:val="both"/>
      </w:pPr>
      <w:proofErr w:type="spellStart"/>
      <w:r>
        <w:t>Websitesinin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,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amaçları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>.</w:t>
      </w:r>
    </w:p>
    <w:p w14:paraId="64D3C586" w14:textId="2B4D958D" w:rsidR="00134AC2" w:rsidRDefault="00134AC2" w:rsidP="00134AC2">
      <w:proofErr w:type="spellStart"/>
      <w:r>
        <w:t>Buraya</w:t>
      </w:r>
      <w:proofErr w:type="spellEnd"/>
      <w:r>
        <w:t xml:space="preserve"> </w:t>
      </w:r>
      <w:proofErr w:type="spellStart"/>
      <w:r>
        <w:t>detaylar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.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madde</w:t>
      </w:r>
      <w:proofErr w:type="spellEnd"/>
      <w:r>
        <w:t xml:space="preserve"> </w:t>
      </w:r>
      <w:proofErr w:type="spellStart"/>
      <w:r>
        <w:t>imleri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sdt>
      <w:sdtPr>
        <w:alias w:val="Enter list bullet content:"/>
        <w:tag w:val="Enter list bullet content:"/>
        <w:id w:val="-784043198"/>
        <w:placeholder>
          <w:docPart w:val="40E176AD30174C53BD9BB00F01409876"/>
        </w:placeholder>
        <w:temporary/>
        <w:showingPlcHdr/>
        <w15:appearance w15:val="hidden"/>
      </w:sdtPr>
      <w:sdtEndPr/>
      <w:sdtContent>
        <w:p w14:paraId="34204D79" w14:textId="5A6EFCF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5648F7DE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4859E27B" w14:textId="5A6EFCF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594D8F7D" w14:textId="59A72C82" w:rsidR="00F12EEA" w:rsidRDefault="00F12EEA" w:rsidP="00F12EEA">
      <w:pPr>
        <w:jc w:val="center"/>
      </w:pPr>
    </w:p>
    <w:p w14:paraId="4E5B3DC9" w14:textId="6F21F828" w:rsidR="00F12EEA" w:rsidRDefault="00F12EEA" w:rsidP="00F12EEA"/>
    <w:p w14:paraId="053A0DAC" w14:textId="2C817885" w:rsidR="00F12EEA" w:rsidRDefault="00F12EEA" w:rsidP="00F12EEA"/>
    <w:p w14:paraId="71DD2BA8" w14:textId="65FC6D60" w:rsidR="00F12EEA" w:rsidRDefault="00F12EEA" w:rsidP="00F12EEA">
      <w:pPr>
        <w:pStyle w:val="Heading1"/>
      </w:pPr>
      <w:bookmarkStart w:id="6" w:name="_Toc129956632"/>
      <w:r>
        <w:lastRenderedPageBreak/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(</w:t>
      </w:r>
      <w:proofErr w:type="spellStart"/>
      <w:r>
        <w:t>Örnek</w:t>
      </w:r>
      <w:proofErr w:type="spellEnd"/>
      <w:r>
        <w:t>)</w:t>
      </w:r>
      <w:bookmarkEnd w:id="6"/>
    </w:p>
    <w:p w14:paraId="581BCEAF" w14:textId="1AC2C85F" w:rsidR="00F12EEA" w:rsidRPr="00F12EEA" w:rsidRDefault="00F12EEA" w:rsidP="00F12EEA">
      <w:r>
        <w:rPr>
          <w:noProof/>
        </w:rPr>
        <w:drawing>
          <wp:inline distT="0" distB="0" distL="0" distR="0" wp14:anchorId="7EBCCB3A" wp14:editId="7F7725AD">
            <wp:extent cx="5441950" cy="39325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5204" r="1"/>
                    <a:stretch/>
                  </pic:blipFill>
                  <pic:spPr bwMode="auto">
                    <a:xfrm>
                      <a:off x="0" y="0"/>
                      <a:ext cx="544195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A7324" w14:textId="393248D6" w:rsidR="00F12EEA" w:rsidRPr="00F12EEA" w:rsidRDefault="00F12EEA" w:rsidP="00A90BE7">
      <w:pPr>
        <w:pStyle w:val="ListBullet"/>
        <w:numPr>
          <w:ilvl w:val="0"/>
          <w:numId w:val="0"/>
        </w:numPr>
        <w:ind w:left="720" w:hanging="360"/>
      </w:pPr>
      <w:r w:rsidRPr="00A90BE7">
        <w:t>Tablo-1: Kullanıcılar Tablosu Sütunları</w:t>
      </w:r>
      <w:r w:rsidRPr="00F12EEA">
        <w:t xml:space="preserve"> :</w:t>
      </w:r>
    </w:p>
    <w:p w14:paraId="479BF686" w14:textId="5C627495" w:rsidR="00F12EEA" w:rsidRPr="00A90BE7" w:rsidRDefault="00F12EEA" w:rsidP="00A90BE7">
      <w:pPr>
        <w:pStyle w:val="ListBullet"/>
        <w:numPr>
          <w:ilvl w:val="0"/>
          <w:numId w:val="1"/>
        </w:numPr>
      </w:pPr>
      <w:r w:rsidRPr="00A90BE7">
        <w:t>Kullaniciid ( primary key), adsoyad, kullaniciadi, sifre,rol</w:t>
      </w:r>
    </w:p>
    <w:p w14:paraId="481F6A9C" w14:textId="56BD9F3A" w:rsidR="00F12EEA" w:rsidRPr="00A90BE7" w:rsidRDefault="00F12EEA" w:rsidP="00A90BE7">
      <w:pPr>
        <w:pStyle w:val="ListBullet"/>
        <w:numPr>
          <w:ilvl w:val="0"/>
          <w:numId w:val="0"/>
        </w:numPr>
        <w:ind w:left="360"/>
      </w:pPr>
      <w:r w:rsidRPr="00A90BE7">
        <w:t>Tablo-2: Dolaplar Tablosu Sütunları:</w:t>
      </w:r>
    </w:p>
    <w:p w14:paraId="46D0E3BD" w14:textId="0C80A18F" w:rsidR="00F12EEA" w:rsidRDefault="00F12EEA" w:rsidP="00A90BE7">
      <w:pPr>
        <w:pStyle w:val="ListBullet"/>
        <w:numPr>
          <w:ilvl w:val="0"/>
          <w:numId w:val="1"/>
        </w:numPr>
      </w:pPr>
      <w:proofErr w:type="spellStart"/>
      <w:r>
        <w:t>Dolapno</w:t>
      </w:r>
      <w:proofErr w:type="spellEnd"/>
      <w:r>
        <w:t xml:space="preserve"> (primary key) , </w:t>
      </w:r>
      <w:proofErr w:type="spellStart"/>
      <w:r>
        <w:t>dolapadi</w:t>
      </w:r>
      <w:proofErr w:type="spellEnd"/>
    </w:p>
    <w:p w14:paraId="3DC2AD69" w14:textId="7C788C39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Tablo-3:</w:t>
      </w:r>
    </w:p>
    <w:p w14:paraId="0738FB7E" w14:textId="1D676CFA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23CC7309" w14:textId="3276B021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0E4FB1F1" w14:textId="68AC6B6E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39A241D7" w14:textId="77777777" w:rsidR="00A90BE7" w:rsidRDefault="00A90BE7" w:rsidP="00A90BE7">
      <w:pPr>
        <w:pStyle w:val="ListBullet"/>
        <w:numPr>
          <w:ilvl w:val="0"/>
          <w:numId w:val="0"/>
        </w:numPr>
        <w:ind w:left="360"/>
      </w:pPr>
    </w:p>
    <w:p w14:paraId="689EC0CB" w14:textId="77777777" w:rsidR="00F12EEA" w:rsidRDefault="00F12EEA" w:rsidP="00F12EEA"/>
    <w:p w14:paraId="1D5C549B" w14:textId="77777777" w:rsidR="00F12EEA" w:rsidRPr="00F12EEA" w:rsidRDefault="00F12EEA" w:rsidP="00F12EEA"/>
    <w:p w14:paraId="282EB4F8" w14:textId="49685E96" w:rsidR="00BF1FCC" w:rsidRPr="00BF1FCC" w:rsidRDefault="00134AC2" w:rsidP="00BF1FCC">
      <w:pPr>
        <w:pStyle w:val="Heading1"/>
      </w:pPr>
      <w:bookmarkStart w:id="7" w:name="_Toc129956633"/>
      <w:proofErr w:type="spellStart"/>
      <w:r>
        <w:lastRenderedPageBreak/>
        <w:t>Arayüz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</w:t>
      </w:r>
      <w:proofErr w:type="spellStart"/>
      <w:r w:rsidR="00BF1FCC">
        <w:t>ve</w:t>
      </w:r>
      <w:proofErr w:type="spellEnd"/>
      <w:r w:rsidR="00BF1FCC">
        <w:t xml:space="preserve"> </w:t>
      </w:r>
      <w:proofErr w:type="spellStart"/>
      <w:r w:rsidR="00BF1FCC">
        <w:t>K</w:t>
      </w:r>
      <w:r>
        <w:t>aynak</w:t>
      </w:r>
      <w:proofErr w:type="spellEnd"/>
      <w:r>
        <w:t xml:space="preserve"> </w:t>
      </w:r>
      <w:proofErr w:type="spellStart"/>
      <w:r>
        <w:t>K</w:t>
      </w:r>
      <w:r w:rsidR="00BF1FCC">
        <w:t>odları</w:t>
      </w:r>
      <w:bookmarkEnd w:id="7"/>
      <w:proofErr w:type="spellEnd"/>
    </w:p>
    <w:p w14:paraId="3B525290" w14:textId="6E5BFC23" w:rsidR="00C6554A" w:rsidRDefault="00BF1FCC" w:rsidP="00C6554A">
      <w:pPr>
        <w:pStyle w:val="Heading2"/>
      </w:pPr>
      <w:bookmarkStart w:id="8" w:name="_Toc129956634"/>
      <w:r>
        <w:t>sayfa-1</w:t>
      </w:r>
      <w:r w:rsidR="00F12EEA">
        <w:t xml:space="preserve"> ekran görüntüsü</w:t>
      </w:r>
      <w:bookmarkEnd w:id="8"/>
    </w:p>
    <w:p w14:paraId="4D909036" w14:textId="5B329229" w:rsidR="00F12EEA" w:rsidRDefault="00F12EEA" w:rsidP="00C6554A">
      <w:r>
        <w:rPr>
          <w:noProof/>
        </w:rPr>
        <w:drawing>
          <wp:inline distT="0" distB="0" distL="0" distR="0" wp14:anchorId="5C16A96B" wp14:editId="6F68FC41">
            <wp:extent cx="5486400" cy="3661410"/>
            <wp:effectExtent l="0" t="0" r="0" b="0"/>
            <wp:docPr id="4" name="Picture 4" descr="Westerville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sterville Public Libr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7CF3" w14:textId="2A94A27E" w:rsidR="00F12EEA" w:rsidRPr="00F12EEA" w:rsidRDefault="00F12EEA" w:rsidP="00F12EEA">
      <w:pPr>
        <w:pStyle w:val="Heading2"/>
      </w:pPr>
      <w:bookmarkStart w:id="9" w:name="_Toc129956635"/>
      <w:r>
        <w:t>Sayfa-1 Kaynak Kodları: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2EEA" w14:paraId="0533E3BE" w14:textId="77777777" w:rsidTr="00F12EEA">
        <w:tc>
          <w:tcPr>
            <w:tcW w:w="8630" w:type="dxa"/>
          </w:tcPr>
          <w:sdt>
            <w:sdtPr>
              <w:alias w:val="Paragraph Text:"/>
              <w:tag w:val="Paragraph Text:"/>
              <w:id w:val="-2013052735"/>
              <w:placeholder>
                <w:docPart w:val="6A81104C276F4D29A09BDD2159F76AAE"/>
              </w:placeholder>
              <w:temporary/>
              <w:showingPlcHdr/>
              <w15:appearance w15:val="hidden"/>
            </w:sdtPr>
            <w:sdtEndPr/>
            <w:sdtContent>
              <w:p w14:paraId="691A6619" w14:textId="77777777" w:rsidR="00F12EEA" w:rsidRDefault="00F12EEA" w:rsidP="00F12EEA">
                <w:r>
                  <w:t>You might like the photo on the cover page as much as we do, but if it’s not ideal for your report, it’s easy to replace it with your own.</w:t>
                </w:r>
              </w:p>
              <w:p w14:paraId="34CBCBDD" w14:textId="77777777" w:rsidR="00F12EEA" w:rsidRDefault="00F12EEA" w:rsidP="00F12EEA">
                <w:r>
                  <w:t>Just delete the placeholder picture. Then, on the Insert tab, click Picture to select one from your files.</w:t>
                </w:r>
              </w:p>
            </w:sdtContent>
          </w:sdt>
          <w:p w14:paraId="7DE8692C" w14:textId="77777777" w:rsidR="00F12EEA" w:rsidRDefault="00F12EEA" w:rsidP="00C6554A"/>
          <w:p w14:paraId="219F2DBD" w14:textId="77777777" w:rsidR="00F12EEA" w:rsidRDefault="00F12EEA" w:rsidP="00C6554A"/>
          <w:p w14:paraId="0FB41500" w14:textId="77777777" w:rsidR="00F12EEA" w:rsidRDefault="00F12EEA" w:rsidP="00C6554A"/>
          <w:p w14:paraId="331A2396" w14:textId="77777777" w:rsidR="00F12EEA" w:rsidRDefault="00F12EEA" w:rsidP="00C6554A">
            <w:r>
              <w:t>…..</w:t>
            </w:r>
          </w:p>
          <w:p w14:paraId="10BEB999" w14:textId="77777777" w:rsidR="00F12EEA" w:rsidRDefault="00F12EEA" w:rsidP="00C6554A">
            <w:r>
              <w:t>…..</w:t>
            </w:r>
          </w:p>
          <w:p w14:paraId="33BC4955" w14:textId="77777777" w:rsidR="00F12EEA" w:rsidRDefault="00F12EEA" w:rsidP="00C6554A">
            <w:r>
              <w:t>…..</w:t>
            </w:r>
          </w:p>
          <w:p w14:paraId="4436CBC3" w14:textId="3F22C3BF" w:rsidR="00F12EEA" w:rsidRDefault="00F12EEA" w:rsidP="00C6554A"/>
        </w:tc>
      </w:tr>
    </w:tbl>
    <w:p w14:paraId="2C0D077C" w14:textId="77777777" w:rsidR="00F12EEA" w:rsidRDefault="00F12EEA" w:rsidP="00C6554A"/>
    <w:p w14:paraId="1BA4BB60" w14:textId="41AEC723" w:rsidR="002C74C0" w:rsidRDefault="009107D9"/>
    <w:p w14:paraId="1B30B74D" w14:textId="16E8F351" w:rsidR="00F12EEA" w:rsidRDefault="00F12EEA" w:rsidP="00F12EEA">
      <w:pPr>
        <w:pStyle w:val="Heading2"/>
      </w:pPr>
      <w:bookmarkStart w:id="10" w:name="_Toc129956636"/>
      <w:r>
        <w:lastRenderedPageBreak/>
        <w:t>sayfa-2 ekran görüntüsü</w:t>
      </w:r>
      <w:bookmarkEnd w:id="10"/>
    </w:p>
    <w:p w14:paraId="36F4C08B" w14:textId="621B77AC" w:rsidR="00F12EEA" w:rsidRDefault="00F12EEA" w:rsidP="00F12EEA">
      <w:r>
        <w:rPr>
          <w:noProof/>
        </w:rPr>
        <w:drawing>
          <wp:inline distT="0" distB="0" distL="0" distR="0" wp14:anchorId="5E45DD8F" wp14:editId="203EF6F4">
            <wp:extent cx="5372100" cy="3585131"/>
            <wp:effectExtent l="0" t="0" r="0" b="0"/>
            <wp:docPr id="6" name="Picture 6" descr="Clifton Park Halfmoon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fton Park Halfmoon Public 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37" cy="35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F25D" w14:textId="7D52CD12" w:rsidR="00F12EEA" w:rsidRPr="00F12EEA" w:rsidRDefault="00F12EEA" w:rsidP="00A90BE7">
      <w:pPr>
        <w:pStyle w:val="Heading2"/>
      </w:pPr>
      <w:bookmarkStart w:id="11" w:name="_Toc129956637"/>
      <w:r>
        <w:t>Sayfa-2 Kaynak Kodları: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2EEA" w14:paraId="4BBEA603" w14:textId="77777777" w:rsidTr="00AF101A">
        <w:tc>
          <w:tcPr>
            <w:tcW w:w="8630" w:type="dxa"/>
          </w:tcPr>
          <w:sdt>
            <w:sdtPr>
              <w:alias w:val="Paragraph Text:"/>
              <w:tag w:val="Paragraph Text:"/>
              <w:id w:val="567538629"/>
              <w:placeholder>
                <w:docPart w:val="D71184A2C28A45F099FD325AF9B2FF3E"/>
              </w:placeholder>
              <w:temporary/>
              <w:showingPlcHdr/>
              <w15:appearance w15:val="hidden"/>
            </w:sdtPr>
            <w:sdtEndPr/>
            <w:sdtContent>
              <w:p w14:paraId="680983BE" w14:textId="77777777" w:rsidR="00F12EEA" w:rsidRDefault="00F12EEA" w:rsidP="00AF101A">
                <w:r>
                  <w:t>You might like the photo on the cover page as much as we do, but if it’s not ideal for your report, it’s easy to replace it with your own.</w:t>
                </w:r>
              </w:p>
              <w:p w14:paraId="5010056F" w14:textId="77777777" w:rsidR="00F12EEA" w:rsidRDefault="00F12EEA" w:rsidP="00AF101A">
                <w:r>
                  <w:t>Just delete the placeholder picture. Then, on the Insert tab, click Picture to select one from your files.</w:t>
                </w:r>
              </w:p>
            </w:sdtContent>
          </w:sdt>
          <w:p w14:paraId="11AD655E" w14:textId="77777777" w:rsidR="00F12EEA" w:rsidRDefault="00F12EEA" w:rsidP="00AF101A"/>
          <w:p w14:paraId="44168C28" w14:textId="77777777" w:rsidR="00F12EEA" w:rsidRDefault="00F12EEA" w:rsidP="00AF101A"/>
          <w:p w14:paraId="300BBF89" w14:textId="77777777" w:rsidR="00F12EEA" w:rsidRDefault="00F12EEA" w:rsidP="00AF101A"/>
          <w:p w14:paraId="4DBFBEEA" w14:textId="77777777" w:rsidR="00F12EEA" w:rsidRDefault="00F12EEA" w:rsidP="00AF101A">
            <w:r>
              <w:t>…..</w:t>
            </w:r>
          </w:p>
          <w:p w14:paraId="500BF02C" w14:textId="77777777" w:rsidR="00F12EEA" w:rsidRDefault="00F12EEA" w:rsidP="00AF101A">
            <w:r>
              <w:t>…..</w:t>
            </w:r>
          </w:p>
          <w:p w14:paraId="7509A7AA" w14:textId="77777777" w:rsidR="00F12EEA" w:rsidRDefault="00F12EEA" w:rsidP="00AF101A">
            <w:r>
              <w:t>…..</w:t>
            </w:r>
          </w:p>
          <w:p w14:paraId="0E72233D" w14:textId="77777777" w:rsidR="00F12EEA" w:rsidRDefault="00F12EEA" w:rsidP="00AF101A"/>
        </w:tc>
      </w:tr>
    </w:tbl>
    <w:p w14:paraId="6BF3AC89" w14:textId="77777777" w:rsidR="00F12EEA" w:rsidRDefault="00F12EEA" w:rsidP="00F12EEA"/>
    <w:p w14:paraId="5783E359" w14:textId="03FDA410" w:rsidR="00F12EEA" w:rsidRDefault="00A90BE7" w:rsidP="00F12EEA">
      <w:pPr>
        <w:pStyle w:val="Heading2"/>
      </w:pPr>
      <w:bookmarkStart w:id="12" w:name="_Toc129956638"/>
      <w:r>
        <w:t>…</w:t>
      </w:r>
      <w:bookmarkEnd w:id="12"/>
    </w:p>
    <w:p w14:paraId="23A2192D" w14:textId="162AE339" w:rsidR="00A90BE7" w:rsidRDefault="00A90BE7" w:rsidP="00A90BE7">
      <w:r>
        <w:t>…</w:t>
      </w:r>
    </w:p>
    <w:p w14:paraId="01CDD2B3" w14:textId="5018DC31" w:rsidR="00661580" w:rsidRDefault="00A05FC1" w:rsidP="00661580">
      <w:r>
        <w:t>…</w:t>
      </w:r>
    </w:p>
    <w:p w14:paraId="59D6817F" w14:textId="0D689FF9" w:rsidR="00A05FC1" w:rsidRDefault="00A05FC1" w:rsidP="00A05FC1">
      <w:pPr>
        <w:pStyle w:val="Heading1"/>
      </w:pPr>
      <w:bookmarkStart w:id="13" w:name="_Toc129956639"/>
      <w:r>
        <w:lastRenderedPageBreak/>
        <w:t>KAYNAKÇA</w:t>
      </w:r>
      <w:bookmarkEnd w:id="13"/>
    </w:p>
    <w:p w14:paraId="203DEAFE" w14:textId="4D0B2658" w:rsidR="00A05FC1" w:rsidRDefault="00A05FC1" w:rsidP="00A05FC1">
      <w:pPr>
        <w:pStyle w:val="ListParagraph"/>
        <w:numPr>
          <w:ilvl w:val="0"/>
          <w:numId w:val="17"/>
        </w:numPr>
      </w:pPr>
      <w:r>
        <w:t xml:space="preserve">“CSS Borders.” </w:t>
      </w:r>
      <w:r>
        <w:rPr>
          <w:i/>
          <w:iCs/>
        </w:rPr>
        <w:t>W3schools.com</w:t>
      </w:r>
      <w:r>
        <w:t>, www.w3schools.com/css/css_border.asp. Accessed 10 Mar. 2023.</w:t>
      </w:r>
    </w:p>
    <w:p w14:paraId="3FCAD869" w14:textId="730955F1" w:rsidR="00A05FC1" w:rsidRDefault="00A05FC1" w:rsidP="00A05FC1">
      <w:pPr>
        <w:pStyle w:val="ListParagraph"/>
        <w:numPr>
          <w:ilvl w:val="0"/>
          <w:numId w:val="17"/>
        </w:numPr>
      </w:pPr>
      <w:r>
        <w:t xml:space="preserve">“JavaScript.” </w:t>
      </w:r>
      <w:r>
        <w:rPr>
          <w:i/>
          <w:iCs/>
        </w:rPr>
        <w:t>Wikipedia</w:t>
      </w:r>
      <w:r>
        <w:t>, tr.wikipedia.org/wiki/JavaScript. Accessed 10 Mar. 2023.</w:t>
      </w:r>
    </w:p>
    <w:p w14:paraId="4832E667" w14:textId="374378A3" w:rsidR="00A05FC1" w:rsidRPr="00A05FC1" w:rsidRDefault="00AD7F10" w:rsidP="00A05FC1">
      <w:pPr>
        <w:pStyle w:val="ListParagraph"/>
        <w:numPr>
          <w:ilvl w:val="0"/>
          <w:numId w:val="17"/>
        </w:numPr>
      </w:pPr>
      <w:r>
        <w:t xml:space="preserve">“A Responsive Animated CSS Icon Navbar.” </w:t>
      </w:r>
      <w:r>
        <w:rPr>
          <w:i/>
          <w:iCs/>
        </w:rPr>
        <w:t>GitHub</w:t>
      </w:r>
      <w:r>
        <w:t>, github.com/fireship-io/222-responsive-icon-nav-css. Accessed 10 Mar. 2023.</w:t>
      </w:r>
    </w:p>
    <w:p w14:paraId="67155FBD" w14:textId="77777777" w:rsidR="00A90BE7" w:rsidRPr="00A90BE7" w:rsidRDefault="00A90BE7" w:rsidP="00A90BE7"/>
    <w:sectPr w:rsidR="00A90BE7" w:rsidRPr="00A90BE7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023B" w14:textId="77777777" w:rsidR="009107D9" w:rsidRDefault="009107D9" w:rsidP="00C6554A">
      <w:pPr>
        <w:spacing w:before="0" w:after="0" w:line="240" w:lineRule="auto"/>
      </w:pPr>
      <w:r>
        <w:separator/>
      </w:r>
    </w:p>
  </w:endnote>
  <w:endnote w:type="continuationSeparator" w:id="0">
    <w:p w14:paraId="599AC561" w14:textId="77777777" w:rsidR="009107D9" w:rsidRDefault="009107D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6BB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EA01" w14:textId="77777777" w:rsidR="009107D9" w:rsidRDefault="009107D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77E708A" w14:textId="77777777" w:rsidR="009107D9" w:rsidRDefault="009107D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782D2E"/>
    <w:multiLevelType w:val="hybridMultilevel"/>
    <w:tmpl w:val="6CE0524E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CC"/>
    <w:rsid w:val="00134AC2"/>
    <w:rsid w:val="002554CD"/>
    <w:rsid w:val="00293B83"/>
    <w:rsid w:val="002B4294"/>
    <w:rsid w:val="00333D0D"/>
    <w:rsid w:val="00380484"/>
    <w:rsid w:val="00451BE0"/>
    <w:rsid w:val="004C049F"/>
    <w:rsid w:val="005000E2"/>
    <w:rsid w:val="00661580"/>
    <w:rsid w:val="00696C44"/>
    <w:rsid w:val="006A3CE7"/>
    <w:rsid w:val="008673F2"/>
    <w:rsid w:val="009107D9"/>
    <w:rsid w:val="00A05FC1"/>
    <w:rsid w:val="00A90BE7"/>
    <w:rsid w:val="00AD7F10"/>
    <w:rsid w:val="00BA59E6"/>
    <w:rsid w:val="00BC0F9F"/>
    <w:rsid w:val="00BF1FCC"/>
    <w:rsid w:val="00C6554A"/>
    <w:rsid w:val="00DD5A2B"/>
    <w:rsid w:val="00EA265F"/>
    <w:rsid w:val="00ED7C44"/>
    <w:rsid w:val="00F12EEA"/>
    <w:rsid w:val="00F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848DA"/>
  <w15:chartTrackingRefBased/>
  <w15:docId w15:val="{A1CB2DE8-08EE-4C7E-B37E-BFE74BE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12EE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2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A"/>
    <w:pPr>
      <w:spacing w:after="100"/>
      <w:ind w:left="220"/>
    </w:pPr>
  </w:style>
  <w:style w:type="table" w:styleId="TableGrid">
    <w:name w:val="Table Grid"/>
    <w:basedOn w:val="TableNormal"/>
    <w:uiPriority w:val="39"/>
    <w:rsid w:val="00F12E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0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E176AD30174C53BD9BB00F0140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E319-FD58-4B3A-8207-39C1921B5761}"/>
      </w:docPartPr>
      <w:docPartBody>
        <w:p w:rsidR="00FA6547" w:rsidRPr="00514122" w:rsidRDefault="00552F05" w:rsidP="00C6554A">
          <w:pPr>
            <w:pStyle w:val="ListBullet"/>
          </w:pPr>
          <w:bookmarkStart w:id="0" w:name="_GoBack"/>
          <w:bookmarkEnd w:id="0"/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552F05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A13CFD" w:rsidRDefault="00552F05">
          <w:pPr>
            <w:pStyle w:val="40E176AD30174C53BD9BB00F01409876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6A81104C276F4D29A09BDD2159F7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56F91-F346-438C-82AA-0BAA08EB68FC}"/>
      </w:docPartPr>
      <w:docPartBody>
        <w:p w:rsidR="008F20CB" w:rsidRDefault="008F20CB" w:rsidP="00C6554A">
          <w:r>
            <w:t>You might like the photo on the cover page as much as we do, but if it’s not ideal for your report, it’s easy to replace it with your own.</w:t>
          </w:r>
        </w:p>
        <w:p w:rsidR="00A13CFD" w:rsidRDefault="008F20CB" w:rsidP="008F20CB">
          <w:pPr>
            <w:pStyle w:val="6A81104C276F4D29A09BDD2159F76AAE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D71184A2C28A45F099FD325AF9B2F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627FA-BB74-4259-93D6-FCDF7AD2F641}"/>
      </w:docPartPr>
      <w:docPartBody>
        <w:p w:rsidR="008F20CB" w:rsidRDefault="008F20CB" w:rsidP="00C6554A">
          <w:r>
            <w:t>You might like the photo on the cover page as much as we do, but if it’s not ideal for your report, it’s easy to replace it with your own.</w:t>
          </w:r>
        </w:p>
        <w:p w:rsidR="00A13CFD" w:rsidRDefault="008F20CB" w:rsidP="008F20CB">
          <w:pPr>
            <w:pStyle w:val="D71184A2C28A45F099FD325AF9B2FF3E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CB"/>
    <w:rsid w:val="0002214F"/>
    <w:rsid w:val="00160724"/>
    <w:rsid w:val="00552F05"/>
    <w:rsid w:val="008F20CB"/>
    <w:rsid w:val="00921F87"/>
    <w:rsid w:val="00A13CFD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0E176AD30174C53BD9BB00F01409876">
    <w:name w:val="40E176AD30174C53BD9BB00F01409876"/>
  </w:style>
  <w:style w:type="paragraph" w:customStyle="1" w:styleId="6A81104C276F4D29A09BDD2159F76AAE">
    <w:name w:val="6A81104C276F4D29A09BDD2159F76AAE"/>
    <w:rsid w:val="008F20CB"/>
  </w:style>
  <w:style w:type="paragraph" w:customStyle="1" w:styleId="D71184A2C28A45F099FD325AF9B2FF3E">
    <w:name w:val="D71184A2C28A45F099FD325AF9B2FF3E"/>
    <w:rsid w:val="008F2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70E9-DA62-45CC-9A02-8B009C76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35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2023-03-10T12:02:00Z</dcterms:created>
  <dcterms:modified xsi:type="dcterms:W3CDTF">2023-03-17T11:43:00Z</dcterms:modified>
</cp:coreProperties>
</file>